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33192">
      <w:pPr>
        <w:jc w:val="center"/>
      </w:pPr>
      <w:r>
        <w:t>(Versión 0.0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933192" w:rsidRDefault="009331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perfil.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933192" w:rsidRDefault="00933192" w:rsidP="00933192">
      <w:pPr>
        <w:ind w:left="360"/>
        <w:jc w:val="both"/>
        <w:rPr>
          <w:rFonts w:ascii="Arial" w:hAnsi="Arial"/>
          <w:b/>
          <w:sz w:val="24"/>
          <w:lang w:val="es-MX"/>
        </w:rPr>
      </w:pPr>
    </w:p>
    <w:p w:rsidR="00933192" w:rsidRDefault="00933192" w:rsidP="00933192">
      <w:pPr>
        <w:ind w:left="360"/>
        <w:jc w:val="both"/>
        <w:rPr>
          <w:rFonts w:ascii="Arial" w:hAnsi="Arial"/>
          <w:sz w:val="24"/>
          <w:lang w:val="es-MX"/>
        </w:rPr>
      </w:pPr>
      <w:r w:rsidRPr="00933192">
        <w:rPr>
          <w:rFonts w:ascii="Arial" w:hAnsi="Arial"/>
          <w:sz w:val="24"/>
          <w:lang w:val="es-MX"/>
        </w:rPr>
        <w:t>Cliente</w:t>
      </w:r>
      <w:r>
        <w:rPr>
          <w:rFonts w:ascii="Arial" w:hAnsi="Arial"/>
          <w:b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933192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¿Para qué sirve el caso de uso?</w:t>
      </w:r>
    </w:p>
    <w:p w:rsidR="00933192" w:rsidRDefault="00933192">
      <w:pPr>
        <w:jc w:val="both"/>
        <w:rPr>
          <w:rFonts w:ascii="Arial" w:hAnsi="Arial"/>
          <w:sz w:val="24"/>
          <w:lang w:val="es-MX"/>
        </w:rPr>
      </w:pPr>
    </w:p>
    <w:p w:rsidR="00933192" w:rsidRDefault="009331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Sirve para que el usuario administre su información personal.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Textoindependiente"/>
      </w:pPr>
      <w:r>
        <w:t>¿Cómo procede el caso de uso y con qué datos (indicar solo el nombre de los atributos)?</w:t>
      </w:r>
    </w:p>
    <w:p w:rsidR="00933192" w:rsidRDefault="00933192">
      <w:pPr>
        <w:pStyle w:val="Textoindependiente"/>
      </w:pPr>
    </w:p>
    <w:p w:rsidR="00933192" w:rsidRDefault="00933192">
      <w:pPr>
        <w:pStyle w:val="Textoindependiente"/>
      </w:pPr>
      <w:r>
        <w:t>Nombre.</w:t>
      </w:r>
    </w:p>
    <w:p w:rsidR="00933192" w:rsidRDefault="00933192">
      <w:pPr>
        <w:pStyle w:val="Textoindependiente"/>
      </w:pPr>
      <w:r>
        <w:t>Contraseña</w:t>
      </w:r>
      <w:r w:rsidR="0038793E">
        <w:t>.</w:t>
      </w:r>
    </w:p>
    <w:p w:rsidR="00933192" w:rsidRDefault="00933192">
      <w:pPr>
        <w:pStyle w:val="Textoindependiente"/>
      </w:pPr>
      <w:r>
        <w:t>Correo</w:t>
      </w:r>
      <w:r w:rsidR="0038793E">
        <w:t>.</w:t>
      </w:r>
    </w:p>
    <w:p w:rsidR="00933192" w:rsidRDefault="00933192">
      <w:pPr>
        <w:pStyle w:val="Textoindependiente"/>
      </w:pPr>
      <w:r>
        <w:t>Imagen</w:t>
      </w:r>
      <w:r w:rsidR="0038793E">
        <w:t>.</w:t>
      </w:r>
    </w:p>
    <w:p w:rsidR="00933192" w:rsidRDefault="00933192">
      <w:pPr>
        <w:pStyle w:val="Textoindependiente"/>
      </w:pPr>
      <w:r>
        <w:t>Apellido</w:t>
      </w:r>
      <w:r w:rsidR="0038793E">
        <w:t>.</w:t>
      </w:r>
    </w:p>
    <w:p w:rsidR="00933192" w:rsidRDefault="00933192">
      <w:pPr>
        <w:pStyle w:val="Textoindependiente"/>
      </w:pPr>
      <w:r>
        <w:t>Teléfono.</w:t>
      </w:r>
    </w:p>
    <w:p w:rsidR="0038793E" w:rsidRDefault="0038793E">
      <w:pPr>
        <w:pStyle w:val="Textoindependiente"/>
      </w:pPr>
      <w:r>
        <w:t>Edad.</w:t>
      </w:r>
    </w:p>
    <w:p w:rsidR="0038793E" w:rsidRDefault="0038793E">
      <w:pPr>
        <w:pStyle w:val="Textoindependiente"/>
      </w:pPr>
    </w:p>
    <w:p w:rsidR="00933192" w:rsidRDefault="00933192">
      <w:pPr>
        <w:pStyle w:val="Textoindependiente"/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38793E" w:rsidRDefault="0038793E">
      <w:pPr>
        <w:jc w:val="both"/>
        <w:rPr>
          <w:rFonts w:ascii="Arial" w:hAnsi="Arial"/>
          <w:sz w:val="24"/>
          <w:lang w:val="es-MX"/>
        </w:rPr>
      </w:pPr>
    </w:p>
    <w:p w:rsidR="0038793E" w:rsidRDefault="0038793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Ingresar página principal: &lt;&lt;conectado con&gt;&gt;.</w:t>
      </w:r>
    </w:p>
    <w:p w:rsidR="0038793E" w:rsidRDefault="0038793E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8793E" w:rsidRDefault="0038793E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8793E" w:rsidRDefault="0038793E" w:rsidP="0038793E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pStyle w:val="Textoindependiente"/>
      </w:pPr>
      <w:r>
        <w:t xml:space="preserve">[Enumere y describa las condiciones </w:t>
      </w:r>
      <w:r w:rsidR="00C74C82">
        <w:t xml:space="preserve">relevantes </w:t>
      </w:r>
      <w:r>
        <w:t>que deberán darse en el sistema y en el entorno para que el flujo típico de interacciones o alguna de sus alternativas pueda completarse]</w:t>
      </w:r>
    </w:p>
    <w:p w:rsidR="0038793E" w:rsidRDefault="0038793E">
      <w:pPr>
        <w:pStyle w:val="Textoindependiente"/>
      </w:pPr>
    </w:p>
    <w:p w:rsidR="0038793E" w:rsidRDefault="0038793E">
      <w:pPr>
        <w:pStyle w:val="Textoindependiente"/>
      </w:pPr>
      <w:r>
        <w:t>El usuario debe de haber autentificado.</w:t>
      </w:r>
    </w:p>
    <w:p w:rsidR="0038793E" w:rsidRDefault="0038793E">
      <w:pPr>
        <w:pStyle w:val="Textoindependiente"/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Textoindependiente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38793E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La información se actualiza correctamente.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8793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8793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38793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luz se va……..</w:t>
            </w:r>
            <w:bookmarkStart w:id="0" w:name="_GoBack"/>
            <w:bookmarkEnd w:id="0"/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D0D" w:rsidRDefault="00757D0D">
      <w:r>
        <w:separator/>
      </w:r>
    </w:p>
  </w:endnote>
  <w:endnote w:type="continuationSeparator" w:id="0">
    <w:p w:rsidR="00757D0D" w:rsidRDefault="0075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D0D" w:rsidRDefault="00757D0D">
      <w:r>
        <w:separator/>
      </w:r>
    </w:p>
  </w:footnote>
  <w:footnote w:type="continuationSeparator" w:id="0">
    <w:p w:rsidR="00757D0D" w:rsidRDefault="00757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933192">
      <w:rPr>
        <w:noProof/>
        <w:lang w:val="es-MX"/>
      </w:rPr>
      <w:t>03/09/a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8793E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92"/>
    <w:rsid w:val="0038793E"/>
    <w:rsid w:val="00757D0D"/>
    <w:rsid w:val="00933192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82ABB"/>
  <w15:chartTrackingRefBased/>
  <w15:docId w15:val="{E63C5F6E-CAFB-4B0C-9493-8B388F89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miAV\Downloads\Doc-SW%20(1)\Doc-SW\ECUs\ECU_plnt%20-%20copi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 - copia.dot</Template>
  <TotalTime>20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Reymi Arroyo Vargas</dc:creator>
  <cp:keywords/>
  <cp:lastModifiedBy>Reymi Arroyo Vargas</cp:lastModifiedBy>
  <cp:revision>1</cp:revision>
  <cp:lastPrinted>1601-01-01T00:00:00Z</cp:lastPrinted>
  <dcterms:created xsi:type="dcterms:W3CDTF">2016-09-03T14:03:00Z</dcterms:created>
  <dcterms:modified xsi:type="dcterms:W3CDTF">2016-09-03T14:23:00Z</dcterms:modified>
</cp:coreProperties>
</file>